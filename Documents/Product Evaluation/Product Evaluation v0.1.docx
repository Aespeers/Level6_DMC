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517CF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3238095" cy="1809524"/>
            <wp:effectExtent l="0" t="0" r="635" b="63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q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517CFE" w:rsidRDefault="00517CFE" w:rsidP="00C6554A">
      <w:pPr>
        <w:pStyle w:val="Title"/>
      </w:pPr>
    </w:p>
    <w:p w:rsidR="00517CFE" w:rsidRDefault="00517CFE" w:rsidP="00C6554A">
      <w:pPr>
        <w:pStyle w:val="Title"/>
      </w:pPr>
    </w:p>
    <w:p w:rsidR="00C6554A" w:rsidRDefault="00517CFE" w:rsidP="00C6554A">
      <w:pPr>
        <w:pStyle w:val="Title"/>
      </w:pPr>
      <w:r>
        <w:t>Papa John’s – Rota System</w:t>
      </w:r>
    </w:p>
    <w:p w:rsidR="00C6554A" w:rsidRDefault="00517CFE" w:rsidP="00C6554A">
      <w:pPr>
        <w:pStyle w:val="Subtitle"/>
      </w:pPr>
      <w:r>
        <w:t>Product evaluation</w:t>
      </w:r>
    </w:p>
    <w:p w:rsidR="00517CFE" w:rsidRDefault="00517CFE" w:rsidP="00C6554A">
      <w:pPr>
        <w:pStyle w:val="Subtitle"/>
      </w:pPr>
      <w:r>
        <w:t>Web application development</w:t>
      </w:r>
    </w:p>
    <w:p w:rsidR="00517CFE" w:rsidRDefault="00517CFE" w:rsidP="00C6554A">
      <w:pPr>
        <w:pStyle w:val="Subtitle"/>
      </w:pPr>
    </w:p>
    <w:p w:rsidR="00517CFE" w:rsidRDefault="00517CFE" w:rsidP="00C6554A">
      <w:pPr>
        <w:pStyle w:val="Subtitle"/>
      </w:pPr>
    </w:p>
    <w:p w:rsidR="00517CFE" w:rsidRDefault="00517CFE" w:rsidP="00C6554A">
      <w:pPr>
        <w:pStyle w:val="Subtitle"/>
      </w:pPr>
    </w:p>
    <w:p w:rsidR="00517CFE" w:rsidRPr="00D5413C" w:rsidRDefault="00517CFE" w:rsidP="00C6554A">
      <w:pPr>
        <w:pStyle w:val="Subtitle"/>
      </w:pPr>
    </w:p>
    <w:p w:rsidR="00C6554A" w:rsidRDefault="00517CFE" w:rsidP="00C6554A">
      <w:pPr>
        <w:pStyle w:val="ContactInfo"/>
      </w:pPr>
      <w:r>
        <w:t xml:space="preserve">Adam Speer, </w:t>
      </w:r>
      <w:r w:rsidRPr="00517CFE">
        <w:t>Petrut Vasile</w:t>
      </w:r>
      <w:r>
        <w:t>, Toby White</w:t>
      </w:r>
      <w:r w:rsidR="00C6554A">
        <w:t xml:space="preserve"> | </w:t>
      </w:r>
      <w:r>
        <w:t>DMC Level 6</w:t>
      </w:r>
      <w:r w:rsidR="00C6554A">
        <w:t xml:space="preserve"> |</w:t>
      </w:r>
      <w:r w:rsidR="00C6554A" w:rsidRPr="00D5413C">
        <w:t xml:space="preserve"> </w:t>
      </w:r>
      <w:r>
        <w:t>04/09/2019</w:t>
      </w:r>
    </w:p>
    <w:p w:rsidR="00517CFE" w:rsidRDefault="00517CFE">
      <w:r>
        <w:br w:type="page"/>
      </w:r>
    </w:p>
    <w:p w:rsidR="00C6554A" w:rsidRDefault="002E2480" w:rsidP="00C6554A">
      <w:pPr>
        <w:pStyle w:val="Heading1"/>
      </w:pPr>
      <w:r>
        <w:lastRenderedPageBreak/>
        <w:t>Introduction</w:t>
      </w:r>
    </w:p>
    <w:p w:rsidR="00C6554A" w:rsidRDefault="002E2480" w:rsidP="002E2480">
      <w:r>
        <w:t>This document will investigate various web design applications / frameworks and determine which is most suitable for us to use for the development of the Papa John’s Rota system.</w:t>
      </w:r>
      <w:r w:rsidR="003A7DC2">
        <w:t xml:space="preserve"> The document will address the following topics for consideration.</w:t>
      </w:r>
      <w:r>
        <w:t xml:space="preserve"> </w:t>
      </w:r>
    </w:p>
    <w:p w:rsidR="00C6554A" w:rsidRDefault="003A7DC2" w:rsidP="003A7DC2">
      <w:pPr>
        <w:pStyle w:val="ListBullet"/>
        <w:numPr>
          <w:ilvl w:val="0"/>
          <w:numId w:val="1"/>
        </w:numPr>
      </w:pPr>
      <w:r>
        <w:t>Core Functionality – Does the application / framework allow us to meet the high-level requirements defined for the project.</w:t>
      </w:r>
    </w:p>
    <w:p w:rsidR="003A7DC2" w:rsidRDefault="008110F8" w:rsidP="003A7DC2">
      <w:pPr>
        <w:pStyle w:val="ListBullet"/>
        <w:numPr>
          <w:ilvl w:val="0"/>
          <w:numId w:val="1"/>
        </w:numPr>
      </w:pPr>
      <w:r>
        <w:t xml:space="preserve">Responsive Design – Does the </w:t>
      </w:r>
      <w:r>
        <w:t>application / framework</w:t>
      </w:r>
      <w:r>
        <w:t xml:space="preserve"> support responsive design? The application should support a Mobile first design intended for access via a smartphone running Android / iOS. But it should also be accessible from any internet connected device running a modern browser.</w:t>
      </w:r>
    </w:p>
    <w:p w:rsidR="00E745A5" w:rsidRDefault="00E745A5" w:rsidP="003A7DC2">
      <w:pPr>
        <w:pStyle w:val="ListBullet"/>
        <w:numPr>
          <w:ilvl w:val="0"/>
          <w:numId w:val="1"/>
        </w:numPr>
      </w:pPr>
      <w:r>
        <w:t>Application Hosting / Costs – What are the costs associated with the application / framework being considered.</w:t>
      </w:r>
    </w:p>
    <w:p w:rsidR="00E745A5" w:rsidRDefault="00E745A5" w:rsidP="00E745A5">
      <w:pPr>
        <w:pStyle w:val="ListBullet"/>
        <w:numPr>
          <w:ilvl w:val="0"/>
          <w:numId w:val="1"/>
        </w:numPr>
        <w:ind w:left="1080"/>
      </w:pPr>
      <w:r>
        <w:t>Initial cost of development software</w:t>
      </w:r>
    </w:p>
    <w:p w:rsidR="00E745A5" w:rsidRDefault="00E745A5" w:rsidP="00E745A5">
      <w:pPr>
        <w:pStyle w:val="ListBullet"/>
        <w:numPr>
          <w:ilvl w:val="0"/>
          <w:numId w:val="1"/>
        </w:numPr>
        <w:ind w:left="1080"/>
      </w:pPr>
      <w:r>
        <w:t>Cost of hosting the website / application</w:t>
      </w:r>
    </w:p>
    <w:p w:rsidR="008110F8" w:rsidRPr="00514122" w:rsidRDefault="00E745A5" w:rsidP="00E745A5">
      <w:pPr>
        <w:pStyle w:val="ListBullet"/>
        <w:numPr>
          <w:ilvl w:val="0"/>
          <w:numId w:val="1"/>
        </w:numPr>
        <w:ind w:left="1080"/>
      </w:pPr>
      <w:r>
        <w:t>Any ongoing costs – Storage, concurrent users etc.</w:t>
      </w:r>
      <w:bookmarkStart w:id="5" w:name="_GoBack"/>
      <w:bookmarkEnd w:id="5"/>
      <w:r>
        <w:t xml:space="preserve"> </w:t>
      </w:r>
    </w:p>
    <w:p w:rsidR="00C6554A" w:rsidRPr="00D5413C" w:rsidRDefault="000576DA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E7B21EAAAE3C4B1C84FD2CE4A9D9B4AC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8C164A8DE3A24730BF4E530102510216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6DA" w:rsidRDefault="000576DA" w:rsidP="00C6554A">
      <w:pPr>
        <w:spacing w:before="0" w:after="0" w:line="240" w:lineRule="auto"/>
      </w:pPr>
      <w:r>
        <w:separator/>
      </w:r>
    </w:p>
  </w:endnote>
  <w:endnote w:type="continuationSeparator" w:id="0">
    <w:p w:rsidR="000576DA" w:rsidRDefault="000576D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6DA" w:rsidRDefault="000576DA" w:rsidP="00C6554A">
      <w:pPr>
        <w:spacing w:before="0" w:after="0" w:line="240" w:lineRule="auto"/>
      </w:pPr>
      <w:r>
        <w:separator/>
      </w:r>
    </w:p>
  </w:footnote>
  <w:footnote w:type="continuationSeparator" w:id="0">
    <w:p w:rsidR="000576DA" w:rsidRDefault="000576D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FE"/>
    <w:rsid w:val="000576DA"/>
    <w:rsid w:val="002554CD"/>
    <w:rsid w:val="00293B83"/>
    <w:rsid w:val="002B4294"/>
    <w:rsid w:val="002E2480"/>
    <w:rsid w:val="00333D0D"/>
    <w:rsid w:val="003A7DC2"/>
    <w:rsid w:val="004C049F"/>
    <w:rsid w:val="005000E2"/>
    <w:rsid w:val="00501F4B"/>
    <w:rsid w:val="00517CFE"/>
    <w:rsid w:val="006A3CE7"/>
    <w:rsid w:val="008110F8"/>
    <w:rsid w:val="00C6554A"/>
    <w:rsid w:val="00E745A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2A77E"/>
  <w15:chartTrackingRefBased/>
  <w15:docId w15:val="{E576671B-0F1D-4919-8D86-F22309EF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s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B21EAAAE3C4B1C84FD2CE4A9D9B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7EC41-A46A-4A49-A98B-392A772D8F2C}"/>
      </w:docPartPr>
      <w:docPartBody>
        <w:p w:rsidR="00000000" w:rsidRDefault="003D75D5">
          <w:pPr>
            <w:pStyle w:val="E7B21EAAAE3C4B1C84FD2CE4A9D9B4AC"/>
          </w:pPr>
          <w:r>
            <w:t>Heading 2</w:t>
          </w:r>
        </w:p>
      </w:docPartBody>
    </w:docPart>
    <w:docPart>
      <w:docPartPr>
        <w:name w:val="8C164A8DE3A24730BF4E530102510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4A5AC-0870-4404-8FB1-935097423E53}"/>
      </w:docPartPr>
      <w:docPartBody>
        <w:p w:rsidR="00FA6547" w:rsidRDefault="003D75D5" w:rsidP="00C6554A">
          <w:r>
            <w:t xml:space="preserve">You might like the photo on the cover page as much as we do, but if it’s not ideal for your report, it’s easy </w:t>
          </w:r>
          <w:r>
            <w:t>to replace it with your own.</w:t>
          </w:r>
        </w:p>
        <w:p w:rsidR="00000000" w:rsidRDefault="003D75D5">
          <w:pPr>
            <w:pStyle w:val="8C164A8DE3A24730BF4E530102510216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D5"/>
    <w:rsid w:val="003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CAD203E074FE5A7FCCB105E4B29E7">
    <w:name w:val="789CAD203E074FE5A7FCCB105E4B29E7"/>
  </w:style>
  <w:style w:type="paragraph" w:customStyle="1" w:styleId="D23F492055094C99B2FA091B47CB058E">
    <w:name w:val="D23F492055094C99B2FA091B47CB058E"/>
  </w:style>
  <w:style w:type="paragraph" w:customStyle="1" w:styleId="F0224F0163E44B37A9AE708FA8539669">
    <w:name w:val="F0224F0163E44B37A9AE708FA8539669"/>
  </w:style>
  <w:style w:type="paragraph" w:customStyle="1" w:styleId="3AE781E307794777BC21E4D354370757">
    <w:name w:val="3AE781E307794777BC21E4D354370757"/>
  </w:style>
  <w:style w:type="paragraph" w:customStyle="1" w:styleId="183BD039A8FE4688AEA6B0EC15350578">
    <w:name w:val="183BD039A8FE4688AEA6B0EC15350578"/>
  </w:style>
  <w:style w:type="paragraph" w:customStyle="1" w:styleId="BEC11FDC32054653A51A498403D95ECC">
    <w:name w:val="BEC11FDC32054653A51A498403D95ECC"/>
  </w:style>
  <w:style w:type="paragraph" w:customStyle="1" w:styleId="879FC6ACE8A144FFB2046E08422A67FE">
    <w:name w:val="879FC6ACE8A144FFB2046E08422A67F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70C0069D14C3408EA883FBB3A2B69043">
    <w:name w:val="70C0069D14C3408EA883FBB3A2B69043"/>
  </w:style>
  <w:style w:type="paragraph" w:customStyle="1" w:styleId="E7B21EAAAE3C4B1C84FD2CE4A9D9B4AC">
    <w:name w:val="E7B21EAAAE3C4B1C84FD2CE4A9D9B4AC"/>
  </w:style>
  <w:style w:type="paragraph" w:customStyle="1" w:styleId="8C164A8DE3A24730BF4E530102510216">
    <w:name w:val="8C164A8DE3A24730BF4E5301025102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Speers</dc:creator>
  <cp:keywords/>
  <dc:description/>
  <cp:lastModifiedBy>Adam Speers</cp:lastModifiedBy>
  <cp:revision>5</cp:revision>
  <dcterms:created xsi:type="dcterms:W3CDTF">2019-09-04T10:33:00Z</dcterms:created>
  <dcterms:modified xsi:type="dcterms:W3CDTF">2019-09-04T10:59:00Z</dcterms:modified>
</cp:coreProperties>
</file>